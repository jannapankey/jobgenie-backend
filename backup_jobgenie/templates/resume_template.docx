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71266" w14:textId="377BFE83" w:rsidR="002B1A96" w:rsidRPr="003D79CE" w:rsidRDefault="003D79CE" w:rsidP="00CC0D95">
      <w:pPr>
        <w:pStyle w:val="Name"/>
        <w:spacing w:after="0"/>
        <w:rPr>
          <w:rFonts w:ascii="Cambria" w:hAnsi="Cambria"/>
          <w:color w:val="auto"/>
        </w:rPr>
      </w:pPr>
      <w:r w:rsidRPr="003D79CE">
        <w:rPr>
          <w:rFonts w:ascii="Cambria" w:hAnsi="Cambria"/>
          <w:color w:val="auto"/>
        </w:rPr>
        <w:t>{{FULL_NAME}}</w:t>
      </w:r>
    </w:p>
    <w:p w14:paraId="40A9B476" w14:textId="1F6D56D5" w:rsidR="002B1A96" w:rsidRPr="003D79CE" w:rsidRDefault="003D79CE" w:rsidP="00CC0D95">
      <w:pPr>
        <w:pStyle w:val="ContactInfo"/>
        <w:spacing w:after="0"/>
        <w:rPr>
          <w:rFonts w:ascii="Cambria" w:hAnsi="Cambria"/>
          <w:color w:val="auto"/>
        </w:rPr>
      </w:pPr>
      <w:r w:rsidRPr="003D79CE">
        <w:rPr>
          <w:rFonts w:ascii="Cambria" w:hAnsi="Cambria"/>
          <w:color w:val="auto"/>
        </w:rPr>
        <w:t>{{EMAIL}} | {{PHONE}}</w:t>
      </w:r>
    </w:p>
    <w:p w14:paraId="497CF1CD" w14:textId="20F03B01" w:rsidR="002B1A96" w:rsidRPr="003D79CE" w:rsidRDefault="003D79CE" w:rsidP="00CC0D95">
      <w:pPr>
        <w:pStyle w:val="Heading1"/>
        <w:spacing w:after="0"/>
        <w:rPr>
          <w:rFonts w:ascii="Cambria" w:hAnsi="Cambria"/>
          <w:color w:val="auto"/>
          <w:sz w:val="28"/>
          <w:szCs w:val="28"/>
        </w:rPr>
      </w:pPr>
      <w:r w:rsidRPr="003D79CE">
        <w:rPr>
          <w:rFonts w:ascii="Cambria" w:hAnsi="Cambria"/>
          <w:color w:val="auto"/>
          <w:sz w:val="28"/>
          <w:szCs w:val="28"/>
        </w:rPr>
        <w:t>Professional Summary</w:t>
      </w:r>
    </w:p>
    <w:p w14:paraId="595524A1" w14:textId="0EF5663C" w:rsidR="002B1A96" w:rsidRPr="003D79CE" w:rsidRDefault="003D79CE" w:rsidP="00CC0D95">
      <w:pPr>
        <w:spacing w:after="0"/>
        <w:rPr>
          <w:rFonts w:ascii="Cambria" w:hAnsi="Cambria"/>
          <w:color w:val="auto"/>
        </w:rPr>
      </w:pPr>
      <w:r w:rsidRPr="003D79CE">
        <w:rPr>
          <w:rFonts w:ascii="Cambria" w:hAnsi="Cambria"/>
          <w:color w:val="auto"/>
        </w:rPr>
        <w:t>{{PROFESSIONAL_SUMMARY}}</w:t>
      </w:r>
    </w:p>
    <w:p w14:paraId="326B288E" w14:textId="77777777" w:rsidR="002B1A96" w:rsidRPr="003D79CE" w:rsidRDefault="00000000" w:rsidP="00CC0D95">
      <w:pPr>
        <w:pStyle w:val="Heading1"/>
        <w:spacing w:after="0"/>
        <w:rPr>
          <w:rFonts w:ascii="Cambria" w:hAnsi="Cambria"/>
          <w:color w:val="auto"/>
        </w:rPr>
      </w:pPr>
      <w:sdt>
        <w:sdtPr>
          <w:rPr>
            <w:rFonts w:ascii="Cambria" w:hAnsi="Cambria"/>
            <w:color w:val="auto"/>
          </w:rPr>
          <w:id w:val="-1150367223"/>
          <w:placeholder>
            <w:docPart w:val="5A5DA050DF130E4B987B4A90725321BD"/>
          </w:placeholder>
          <w:temporary/>
          <w:showingPlcHdr/>
          <w15:appearance w15:val="hidden"/>
        </w:sdtPr>
        <w:sdtContent>
          <w:r w:rsidRPr="003D79CE">
            <w:rPr>
              <w:rFonts w:ascii="Cambria" w:hAnsi="Cambria"/>
              <w:color w:val="auto"/>
              <w:sz w:val="28"/>
              <w:szCs w:val="28"/>
            </w:rPr>
            <w:t>Education</w:t>
          </w:r>
        </w:sdtContent>
      </w:sdt>
    </w:p>
    <w:p w14:paraId="27628A48" w14:textId="6EF03326" w:rsidR="003D79CE" w:rsidRDefault="003D79CE" w:rsidP="00CC0D95">
      <w:pPr>
        <w:spacing w:after="0"/>
        <w:rPr>
          <w:rFonts w:ascii="Cambria" w:hAnsi="Cambria"/>
          <w:color w:val="auto"/>
        </w:rPr>
      </w:pPr>
      <w:r w:rsidRPr="003D79CE">
        <w:rPr>
          <w:rFonts w:ascii="Cambria" w:hAnsi="Cambria"/>
          <w:color w:val="auto"/>
        </w:rPr>
        <w:t>{{EDUCATION}}</w:t>
      </w:r>
    </w:p>
    <w:p w14:paraId="3F86418A" w14:textId="77777777" w:rsidR="00CC0D95" w:rsidRDefault="00CC0D95" w:rsidP="00CC0D95">
      <w:pPr>
        <w:spacing w:after="0"/>
        <w:rPr>
          <w:rFonts w:ascii="Cambria" w:hAnsi="Cambria"/>
          <w:color w:val="auto"/>
        </w:rPr>
      </w:pPr>
    </w:p>
    <w:p w14:paraId="12A908C0" w14:textId="77777777" w:rsidR="00CC0D95" w:rsidRPr="003D79CE" w:rsidRDefault="00CC0D95" w:rsidP="00CC0D95">
      <w:pPr>
        <w:pStyle w:val="Heading1"/>
        <w:spacing w:after="0"/>
        <w:rPr>
          <w:rFonts w:ascii="Cambria" w:hAnsi="Cambria"/>
          <w:color w:val="auto"/>
          <w:sz w:val="28"/>
          <w:szCs w:val="28"/>
        </w:rPr>
      </w:pPr>
      <w:r w:rsidRPr="003D79CE">
        <w:rPr>
          <w:rFonts w:ascii="Cambria" w:hAnsi="Cambria"/>
          <w:color w:val="auto"/>
          <w:sz w:val="28"/>
          <w:szCs w:val="28"/>
        </w:rPr>
        <w:t>Skills</w:t>
      </w:r>
    </w:p>
    <w:p w14:paraId="79C1566F" w14:textId="77777777" w:rsidR="00CC0D95" w:rsidRPr="003D79CE" w:rsidRDefault="00CC0D95" w:rsidP="00CC0D95">
      <w:pPr>
        <w:spacing w:after="0"/>
        <w:rPr>
          <w:rFonts w:ascii="Cambria" w:hAnsi="Cambria"/>
          <w:color w:val="auto"/>
        </w:rPr>
      </w:pPr>
      <w:r w:rsidRPr="003D79CE">
        <w:rPr>
          <w:rFonts w:ascii="Cambria" w:hAnsi="Cambria"/>
          <w:color w:val="auto"/>
        </w:rPr>
        <w:t>{{SKILLS}}</w:t>
      </w:r>
    </w:p>
    <w:p w14:paraId="70233B5B" w14:textId="77777777" w:rsidR="00CC0D95" w:rsidRPr="003D79CE" w:rsidRDefault="00CC0D95" w:rsidP="00CC0D95">
      <w:pPr>
        <w:spacing w:after="0"/>
        <w:rPr>
          <w:rFonts w:ascii="Cambria" w:hAnsi="Cambria"/>
          <w:color w:val="auto"/>
        </w:rPr>
      </w:pPr>
    </w:p>
    <w:p w14:paraId="3707CA36" w14:textId="77777777" w:rsidR="002B1A96" w:rsidRPr="003D79CE" w:rsidRDefault="00000000" w:rsidP="00CC0D95">
      <w:pPr>
        <w:pStyle w:val="Heading1"/>
        <w:spacing w:after="0"/>
        <w:rPr>
          <w:rFonts w:ascii="Cambria" w:hAnsi="Cambria"/>
          <w:color w:val="auto"/>
        </w:rPr>
      </w:pPr>
      <w:sdt>
        <w:sdtPr>
          <w:rPr>
            <w:rFonts w:ascii="Cambria" w:hAnsi="Cambria"/>
            <w:color w:val="auto"/>
          </w:rPr>
          <w:id w:val="617349259"/>
          <w:placeholder>
            <w:docPart w:val="ABFF8EB14624614AAFBA326CF31D2B0E"/>
          </w:placeholder>
          <w:temporary/>
          <w:showingPlcHdr/>
          <w15:appearance w15:val="hidden"/>
        </w:sdtPr>
        <w:sdtContent>
          <w:r w:rsidRPr="003D79CE">
            <w:rPr>
              <w:rFonts w:ascii="Cambria" w:hAnsi="Cambria"/>
              <w:color w:val="auto"/>
              <w:sz w:val="28"/>
              <w:szCs w:val="28"/>
            </w:rPr>
            <w:t>Experience</w:t>
          </w:r>
        </w:sdtContent>
      </w:sdt>
    </w:p>
    <w:p w14:paraId="7403C215" w14:textId="3C20E017" w:rsidR="002B1A96" w:rsidRPr="003D79CE" w:rsidRDefault="00CC0D95" w:rsidP="00CC0D95">
      <w:pPr>
        <w:spacing w:after="0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{{EXPERIENCE}}</w:t>
      </w:r>
    </w:p>
    <w:sectPr w:rsidR="002B1A96" w:rsidRPr="003D79CE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6D164" w14:textId="77777777" w:rsidR="00F170E9" w:rsidRDefault="00F170E9">
      <w:pPr>
        <w:spacing w:after="0" w:line="240" w:lineRule="auto"/>
      </w:pPr>
      <w:r>
        <w:separator/>
      </w:r>
    </w:p>
  </w:endnote>
  <w:endnote w:type="continuationSeparator" w:id="0">
    <w:p w14:paraId="74CC239A" w14:textId="77777777" w:rsidR="00F170E9" w:rsidRDefault="00F17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727483" w14:textId="77777777" w:rsidR="002B1A96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29DC1" w14:textId="77777777" w:rsidR="00F170E9" w:rsidRDefault="00F170E9">
      <w:pPr>
        <w:spacing w:after="0" w:line="240" w:lineRule="auto"/>
      </w:pPr>
      <w:r>
        <w:separator/>
      </w:r>
    </w:p>
  </w:footnote>
  <w:footnote w:type="continuationSeparator" w:id="0">
    <w:p w14:paraId="7A0D7153" w14:textId="77777777" w:rsidR="00F170E9" w:rsidRDefault="00F17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E9870" w14:textId="77777777" w:rsidR="002B1A96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A171F60" wp14:editId="141B9AD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3B4D8AB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FA3F7" w14:textId="77777777" w:rsidR="002B1A96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20FF257" wp14:editId="7F9DD74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6249B7A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" fillcolor="black [3200]" stroked="f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6538195">
    <w:abstractNumId w:val="9"/>
  </w:num>
  <w:num w:numId="2" w16cid:durableId="1806849835">
    <w:abstractNumId w:val="7"/>
  </w:num>
  <w:num w:numId="3" w16cid:durableId="503209284">
    <w:abstractNumId w:val="6"/>
  </w:num>
  <w:num w:numId="4" w16cid:durableId="1392534602">
    <w:abstractNumId w:val="5"/>
  </w:num>
  <w:num w:numId="5" w16cid:durableId="600265665">
    <w:abstractNumId w:val="4"/>
  </w:num>
  <w:num w:numId="6" w16cid:durableId="356778215">
    <w:abstractNumId w:val="8"/>
  </w:num>
  <w:num w:numId="7" w16cid:durableId="1614362218">
    <w:abstractNumId w:val="3"/>
  </w:num>
  <w:num w:numId="8" w16cid:durableId="1864712170">
    <w:abstractNumId w:val="2"/>
  </w:num>
  <w:num w:numId="9" w16cid:durableId="916355411">
    <w:abstractNumId w:val="1"/>
  </w:num>
  <w:num w:numId="10" w16cid:durableId="168462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CE"/>
    <w:rsid w:val="002B1A96"/>
    <w:rsid w:val="003337AC"/>
    <w:rsid w:val="003D79CE"/>
    <w:rsid w:val="00565172"/>
    <w:rsid w:val="008F40C3"/>
    <w:rsid w:val="00CC0D95"/>
    <w:rsid w:val="00EC2B5A"/>
    <w:rsid w:val="00F1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AD6AD"/>
  <w15:chartTrackingRefBased/>
  <w15:docId w15:val="{10DB1004-86C4-3D4E-B7CF-52698A20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nnaAundrea/Library/Containers/com.microsoft.Word/Data/Library/Application%20Support/Microsoft/Office/16.0/DTS/en-US%7b657C9E29-79CF-104E-AB4B-97EA04ED35CC%7d/%7b7CA4B6B6-D3DC-A242-B054-0DD14FC81342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A5DA050DF130E4B987B4A9072532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B646D-271F-BD41-B8C1-3F85CBF37074}"/>
      </w:docPartPr>
      <w:docPartBody>
        <w:p w:rsidR="00D12384" w:rsidRDefault="00000000">
          <w:pPr>
            <w:pStyle w:val="5A5DA050DF130E4B987B4A90725321BD"/>
          </w:pPr>
          <w:r>
            <w:t>Education</w:t>
          </w:r>
        </w:p>
      </w:docPartBody>
    </w:docPart>
    <w:docPart>
      <w:docPartPr>
        <w:name w:val="ABFF8EB14624614AAFBA326CF31D2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38DD6-B4FC-C046-834A-BC931AA2C17E}"/>
      </w:docPartPr>
      <w:docPartBody>
        <w:p w:rsidR="00D12384" w:rsidRDefault="00000000">
          <w:pPr>
            <w:pStyle w:val="ABFF8EB14624614AAFBA326CF31D2B0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31"/>
    <w:rsid w:val="003337AC"/>
    <w:rsid w:val="004F0A31"/>
    <w:rsid w:val="00AB7FAA"/>
    <w:rsid w:val="00D1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5DA050DF130E4B987B4A90725321BD">
    <w:name w:val="5A5DA050DF130E4B987B4A90725321BD"/>
  </w:style>
  <w:style w:type="paragraph" w:customStyle="1" w:styleId="ABFF8EB14624614AAFBA326CF31D2B0E">
    <w:name w:val="ABFF8EB14624614AAFBA326CF31D2B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 Aundrea</dc:creator>
  <cp:keywords/>
  <dc:description/>
  <cp:lastModifiedBy>12408122061</cp:lastModifiedBy>
  <cp:revision>2</cp:revision>
  <dcterms:created xsi:type="dcterms:W3CDTF">2025-04-24T04:06:00Z</dcterms:created>
  <dcterms:modified xsi:type="dcterms:W3CDTF">2025-04-24T05:56:00Z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